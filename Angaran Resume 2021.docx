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EA596A" w14:paraId="1E2FA2FF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042DE82" w14:textId="08BF5892" w:rsidR="00692703" w:rsidRPr="00EA596A" w:rsidRDefault="000B2249" w:rsidP="00913946">
            <w:pPr>
              <w:pStyle w:val="Title"/>
            </w:pPr>
            <w:r w:rsidRPr="00EA596A">
              <w:t>Angaran</w:t>
            </w:r>
            <w:r w:rsidR="00692703" w:rsidRPr="00EA596A">
              <w:t xml:space="preserve"> </w:t>
            </w:r>
            <w:r w:rsidRPr="00EA596A">
              <w:rPr>
                <w:rStyle w:val="IntenseEmphasis"/>
              </w:rPr>
              <w:t>Yogeswaran</w:t>
            </w:r>
          </w:p>
          <w:p w14:paraId="105EECD5" w14:textId="6AC215F1" w:rsidR="00692703" w:rsidRPr="00EA596A" w:rsidRDefault="000B2249" w:rsidP="00913946">
            <w:pPr>
              <w:pStyle w:val="ContactInfo"/>
              <w:contextualSpacing w:val="0"/>
            </w:pPr>
            <w:r w:rsidRPr="00EA596A">
              <w:t>86 Portsmouth Drive</w:t>
            </w:r>
            <w:r w:rsidR="00692703" w:rsidRPr="00EA596A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DCC9C25536C427EB533F3032CE5887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EA596A">
                  <w:t>·</w:t>
                </w:r>
              </w:sdtContent>
            </w:sdt>
            <w:r w:rsidR="00692703" w:rsidRPr="00EA596A">
              <w:t xml:space="preserve"> </w:t>
            </w:r>
            <w:r w:rsidRPr="00EA596A">
              <w:t>647-875-8157</w:t>
            </w:r>
            <w:r w:rsidR="006D5AFE" w:rsidRPr="00EA596A">
              <w:t xml:space="preserve"> </w:t>
            </w:r>
          </w:p>
          <w:p w14:paraId="24B0656C" w14:textId="10324B6C" w:rsidR="00692703" w:rsidRPr="00EA596A" w:rsidRDefault="000B2249" w:rsidP="00913946">
            <w:pPr>
              <w:pStyle w:val="ContactInfoEmphasis"/>
              <w:contextualSpacing w:val="0"/>
            </w:pPr>
            <w:r w:rsidRPr="00EA596A">
              <w:t>angaran.y@gmail.com</w:t>
            </w:r>
            <w:r w:rsidR="00692703" w:rsidRPr="00EA596A">
              <w:t xml:space="preserve"> </w:t>
            </w:r>
          </w:p>
        </w:tc>
      </w:tr>
    </w:tbl>
    <w:p w14:paraId="3300EAF7" w14:textId="155FD056" w:rsidR="006D5AFE" w:rsidRPr="00EA596A" w:rsidRDefault="006D5AFE" w:rsidP="004E01EB">
      <w:pPr>
        <w:pStyle w:val="Heading1"/>
        <w:rPr>
          <w:sz w:val="24"/>
          <w:szCs w:val="24"/>
        </w:rPr>
      </w:pPr>
      <w:bookmarkStart w:id="0" w:name="_Hlk72188737"/>
      <w:r w:rsidRPr="00EA596A">
        <w:rPr>
          <w:sz w:val="24"/>
          <w:szCs w:val="24"/>
        </w:rPr>
        <w:t>Summary of Qualifications</w:t>
      </w:r>
    </w:p>
    <w:p w14:paraId="5024C321" w14:textId="1F4F99E6" w:rsidR="006D5AFE" w:rsidRPr="00EA596A" w:rsidRDefault="006D5AFE" w:rsidP="006D5AFE">
      <w:pPr>
        <w:pStyle w:val="ListParagraph"/>
        <w:numPr>
          <w:ilvl w:val="0"/>
          <w:numId w:val="14"/>
        </w:numPr>
      </w:pPr>
      <w:r w:rsidRPr="00EA596A">
        <w:t>2</w:t>
      </w:r>
      <w:r w:rsidRPr="00EA596A">
        <w:rPr>
          <w:vertAlign w:val="superscript"/>
        </w:rPr>
        <w:t>nd</w:t>
      </w:r>
      <w:r w:rsidRPr="00EA596A">
        <w:t xml:space="preserve"> year Computer Programming and Analysis student at Durham College</w:t>
      </w:r>
    </w:p>
    <w:p w14:paraId="7642997E" w14:textId="6F44974A" w:rsidR="006D5AFE" w:rsidRPr="00EA596A" w:rsidRDefault="006D5AFE" w:rsidP="006D5AFE">
      <w:pPr>
        <w:pStyle w:val="ListParagraph"/>
        <w:numPr>
          <w:ilvl w:val="0"/>
          <w:numId w:val="14"/>
        </w:numPr>
      </w:pPr>
      <w:r w:rsidRPr="00EA596A">
        <w:t>Proficient in Software: MS Office (</w:t>
      </w:r>
      <w:r w:rsidR="00913ECA" w:rsidRPr="00EA596A">
        <w:t xml:space="preserve">Word, </w:t>
      </w:r>
      <w:r w:rsidR="008E2EEA" w:rsidRPr="00EA596A">
        <w:t>Excel, PowerPoint</w:t>
      </w:r>
      <w:r w:rsidRPr="00EA596A">
        <w:t>), Acrobat</w:t>
      </w:r>
    </w:p>
    <w:p w14:paraId="62FCB5DC" w14:textId="6E271EDF" w:rsidR="006D5AFE" w:rsidRPr="00EA596A" w:rsidRDefault="006D5AFE" w:rsidP="006D5AFE">
      <w:pPr>
        <w:pStyle w:val="ListParagraph"/>
        <w:numPr>
          <w:ilvl w:val="0"/>
          <w:numId w:val="14"/>
        </w:numPr>
      </w:pPr>
      <w:r w:rsidRPr="00EA596A">
        <w:t>Team Player</w:t>
      </w:r>
      <w:r w:rsidR="00913ECA" w:rsidRPr="00EA596A">
        <w:t xml:space="preserve"> who contributes to achieving a common goal.</w:t>
      </w:r>
    </w:p>
    <w:p w14:paraId="6DD83B1C" w14:textId="78C80AC8" w:rsidR="00913ECA" w:rsidRPr="00EA596A" w:rsidRDefault="00913ECA" w:rsidP="006D5AFE">
      <w:pPr>
        <w:pStyle w:val="ListParagraph"/>
        <w:numPr>
          <w:ilvl w:val="0"/>
          <w:numId w:val="14"/>
        </w:numPr>
      </w:pPr>
      <w:r w:rsidRPr="00EA596A">
        <w:t>Excellent Time Management and Organization skills managing different projects.</w:t>
      </w:r>
    </w:p>
    <w:p w14:paraId="18B0F2EF" w14:textId="77777777" w:rsidR="006D5AFE" w:rsidRPr="00EA596A" w:rsidRDefault="006D5AFE" w:rsidP="004E01EB">
      <w:pPr>
        <w:pStyle w:val="Heading1"/>
      </w:pPr>
    </w:p>
    <w:p w14:paraId="00533786" w14:textId="66B46E86" w:rsidR="004E01EB" w:rsidRPr="00EA596A" w:rsidRDefault="00A176D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76A5F0B4EE94EFAAED55618BA8C314F"/>
          </w:placeholder>
          <w:temporary/>
          <w:showingPlcHdr/>
          <w15:appearance w15:val="hidden"/>
        </w:sdtPr>
        <w:sdtEndPr/>
        <w:sdtContent>
          <w:r w:rsidR="004E01EB" w:rsidRPr="00EA596A">
            <w:rPr>
              <w:sz w:val="24"/>
              <w:szCs w:val="24"/>
            </w:rPr>
            <w:t>Experience</w:t>
          </w:r>
        </w:sdtContent>
      </w:sdt>
      <w:bookmarkEnd w:id="0"/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EA596A" w14:paraId="561170D9" w14:textId="77777777" w:rsidTr="001F6BCB">
        <w:tc>
          <w:tcPr>
            <w:tcW w:w="9290" w:type="dxa"/>
          </w:tcPr>
          <w:p w14:paraId="1385BF90" w14:textId="42C7C1B2" w:rsidR="001D0BF1" w:rsidRPr="00EA596A" w:rsidRDefault="00A176DD" w:rsidP="001D0BF1">
            <w:pPr>
              <w:pStyle w:val="Heading3"/>
              <w:contextualSpacing w:val="0"/>
              <w:outlineLvl w:val="2"/>
            </w:pPr>
            <w:sdt>
              <w:sdtPr>
                <w:alias w:val="Enter date from for company 1: "/>
                <w:tag w:val="Enter date from for company 1: "/>
                <w:id w:val="47496943"/>
                <w:placeholder>
                  <w:docPart w:val="55F6E44116024D0B8C3FF3AB7E8EE4C1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EA596A">
                  <w:t>Date</w:t>
                </w:r>
                <w:r w:rsidR="00416B25" w:rsidRPr="00EA596A">
                  <w:t>s</w:t>
                </w:r>
                <w:r w:rsidR="001D0BF1" w:rsidRPr="00EA596A">
                  <w:t xml:space="preserve"> From</w:t>
                </w:r>
              </w:sdtContent>
            </w:sdt>
            <w:r w:rsidR="002323A6" w:rsidRPr="00EA596A">
              <w:t xml:space="preserve"> JUlY 2017</w:t>
            </w:r>
            <w:r w:rsidR="001D0BF1" w:rsidRPr="00EA596A">
              <w:t xml:space="preserve"> – </w:t>
            </w:r>
            <w:sdt>
              <w:sdtPr>
                <w:alias w:val="Enter date to for company 1: "/>
                <w:tag w:val="Enter date to for company 1: "/>
                <w:id w:val="182949357"/>
                <w:placeholder>
                  <w:docPart w:val="6FC6D7F7176842BDBCDD704786FD62C2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EA596A">
                  <w:t>To</w:t>
                </w:r>
              </w:sdtContent>
            </w:sdt>
            <w:r w:rsidR="002323A6" w:rsidRPr="00EA596A">
              <w:t xml:space="preserve"> August 2017</w:t>
            </w:r>
          </w:p>
          <w:p w14:paraId="0D12AD6A" w14:textId="24F78BC9" w:rsidR="001D0BF1" w:rsidRPr="00EA596A" w:rsidRDefault="002323A6" w:rsidP="001D0BF1">
            <w:pPr>
              <w:pStyle w:val="Heading2"/>
              <w:contextualSpacing w:val="0"/>
              <w:outlineLvl w:val="1"/>
            </w:pPr>
            <w:r w:rsidRPr="00EA596A">
              <w:t>MENTOR</w:t>
            </w:r>
            <w:r w:rsidR="001D0BF1" w:rsidRPr="00EA596A">
              <w:t xml:space="preserve">, </w:t>
            </w:r>
            <w:r w:rsidRPr="00EA596A">
              <w:rPr>
                <w:rStyle w:val="SubtleReference"/>
              </w:rPr>
              <w:t>CANADA LEarNING CODE</w:t>
            </w:r>
          </w:p>
          <w:p w14:paraId="350A1835" w14:textId="77777777" w:rsidR="00B463E8" w:rsidRPr="00EA596A" w:rsidRDefault="000357A3" w:rsidP="00B463E8">
            <w:pPr>
              <w:pStyle w:val="ListParagraph"/>
              <w:numPr>
                <w:ilvl w:val="0"/>
                <w:numId w:val="14"/>
              </w:numPr>
            </w:pPr>
            <w:r w:rsidRPr="00EA596A">
              <w:t>Mentoring young children while</w:t>
            </w:r>
            <w:r w:rsidR="00B37533" w:rsidRPr="00EA596A">
              <w:t xml:space="preserve"> helping them </w:t>
            </w:r>
            <w:r w:rsidR="008F5BD1" w:rsidRPr="00EA596A">
              <w:t xml:space="preserve">to learn material related to programming. </w:t>
            </w:r>
          </w:p>
          <w:p w14:paraId="0046411D" w14:textId="6618C5EA" w:rsidR="001E3120" w:rsidRPr="00EA596A" w:rsidRDefault="008F5BD1" w:rsidP="00B463E8">
            <w:pPr>
              <w:pStyle w:val="ListParagraph"/>
              <w:numPr>
                <w:ilvl w:val="0"/>
                <w:numId w:val="14"/>
              </w:numPr>
            </w:pPr>
            <w:r w:rsidRPr="00EA596A">
              <w:t>Made sure they were engaged in the material and</w:t>
            </w:r>
            <w:r w:rsidR="00B463E8" w:rsidRPr="00EA596A">
              <w:t xml:space="preserve"> understood the basic concept of programming.</w:t>
            </w:r>
          </w:p>
          <w:p w14:paraId="7D570058" w14:textId="45205F2B" w:rsidR="00B463E8" w:rsidRPr="00EA596A" w:rsidRDefault="00B463E8" w:rsidP="00B463E8">
            <w:pPr>
              <w:pStyle w:val="ListParagraph"/>
              <w:numPr>
                <w:ilvl w:val="0"/>
                <w:numId w:val="14"/>
              </w:numPr>
            </w:pPr>
            <w:r w:rsidRPr="00EA596A">
              <w:t>Also teaching them on how to basic computer programming and advising them certain techniques of the computer</w:t>
            </w:r>
            <w:r w:rsidR="00443E8A" w:rsidRPr="00EA596A">
              <w:t xml:space="preserve"> programming</w:t>
            </w:r>
            <w:r w:rsidRPr="00EA596A">
              <w:t xml:space="preserve"> and why it </w:t>
            </w:r>
            <w:r w:rsidR="00F953FA" w:rsidRPr="00EA596A">
              <w:t>must</w:t>
            </w:r>
            <w:r w:rsidRPr="00EA596A">
              <w:t xml:space="preserve"> be done in </w:t>
            </w:r>
            <w:r w:rsidR="00443E8A" w:rsidRPr="00EA596A">
              <w:t xml:space="preserve">the </w:t>
            </w:r>
            <w:r w:rsidRPr="00EA596A">
              <w:t>proper way</w:t>
            </w:r>
          </w:p>
          <w:p w14:paraId="16B7CCC2" w14:textId="77777777" w:rsidR="00443E8A" w:rsidRPr="00EA596A" w:rsidRDefault="00443E8A" w:rsidP="00443E8A">
            <w:pPr>
              <w:pStyle w:val="Heading3"/>
              <w:contextualSpacing w:val="0"/>
              <w:outlineLvl w:val="2"/>
            </w:pPr>
          </w:p>
          <w:p w14:paraId="21BF6137" w14:textId="49635A28" w:rsidR="00443E8A" w:rsidRPr="00EA596A" w:rsidRDefault="00A176DD" w:rsidP="00443E8A">
            <w:pPr>
              <w:pStyle w:val="Heading3"/>
              <w:contextualSpacing w:val="0"/>
              <w:outlineLvl w:val="2"/>
            </w:pPr>
            <w:sdt>
              <w:sdtPr>
                <w:alias w:val="Enter date from for company 1: "/>
                <w:tag w:val="Enter date from for company 1: "/>
                <w:id w:val="-827052672"/>
                <w:placeholder>
                  <w:docPart w:val="E4CCCB3C1FB647448CB30D2251161CCB"/>
                </w:placeholder>
                <w:temporary/>
                <w:showingPlcHdr/>
                <w15:appearance w15:val="hidden"/>
              </w:sdtPr>
              <w:sdtEndPr/>
              <w:sdtContent>
                <w:r w:rsidR="00443E8A" w:rsidRPr="00EA596A">
                  <w:t>Dates From</w:t>
                </w:r>
              </w:sdtContent>
            </w:sdt>
            <w:r w:rsidR="00443E8A" w:rsidRPr="00EA596A">
              <w:t xml:space="preserve"> </w:t>
            </w:r>
            <w:r w:rsidR="00614255" w:rsidRPr="00EA596A">
              <w:t>NOV</w:t>
            </w:r>
            <w:r w:rsidR="00443E8A" w:rsidRPr="00EA596A">
              <w:t xml:space="preserve"> 201</w:t>
            </w:r>
            <w:r w:rsidR="00614255" w:rsidRPr="00EA596A">
              <w:t>9</w:t>
            </w:r>
            <w:r w:rsidR="00443E8A" w:rsidRPr="00EA596A">
              <w:t xml:space="preserve"> – </w:t>
            </w:r>
            <w:sdt>
              <w:sdtPr>
                <w:alias w:val="Enter date to for company 1: "/>
                <w:tag w:val="Enter date to for company 1: "/>
                <w:id w:val="-785739045"/>
                <w:placeholder>
                  <w:docPart w:val="06D23C3192164D89A3065AFAD768D127"/>
                </w:placeholder>
                <w:temporary/>
                <w:showingPlcHdr/>
                <w15:appearance w15:val="hidden"/>
              </w:sdtPr>
              <w:sdtEndPr/>
              <w:sdtContent>
                <w:r w:rsidR="00443E8A" w:rsidRPr="00EA596A">
                  <w:t>To</w:t>
                </w:r>
              </w:sdtContent>
            </w:sdt>
            <w:r w:rsidR="00443E8A" w:rsidRPr="00EA596A">
              <w:t xml:space="preserve"> </w:t>
            </w:r>
            <w:r w:rsidR="00614255" w:rsidRPr="00EA596A">
              <w:t>CURREnT</w:t>
            </w:r>
          </w:p>
          <w:p w14:paraId="46013247" w14:textId="2338177F" w:rsidR="00443E8A" w:rsidRPr="00EA596A" w:rsidRDefault="00443E8A" w:rsidP="00443E8A">
            <w:pPr>
              <w:pStyle w:val="Heading2"/>
              <w:ind w:left="720" w:hanging="720"/>
              <w:contextualSpacing w:val="0"/>
              <w:outlineLvl w:val="1"/>
            </w:pPr>
            <w:r w:rsidRPr="00EA596A">
              <w:t xml:space="preserve">SaLESPERSON, </w:t>
            </w:r>
            <w:r w:rsidRPr="00EA596A">
              <w:rPr>
                <w:rStyle w:val="SubtleReference"/>
              </w:rPr>
              <w:t xml:space="preserve">rrts </w:t>
            </w:r>
            <w:r w:rsidR="00913ECA" w:rsidRPr="00EA596A">
              <w:rPr>
                <w:rStyle w:val="SubtleReference"/>
              </w:rPr>
              <w:t>Renovations INC</w:t>
            </w:r>
          </w:p>
          <w:p w14:paraId="36F2A995" w14:textId="5E571970" w:rsidR="00443E8A" w:rsidRPr="00EA596A" w:rsidRDefault="00616EA0" w:rsidP="00443E8A">
            <w:pPr>
              <w:pStyle w:val="ListParagraph"/>
              <w:numPr>
                <w:ilvl w:val="0"/>
                <w:numId w:val="14"/>
              </w:numPr>
            </w:pPr>
            <w:r w:rsidRPr="00EA596A">
              <w:t>Posting Advertisements to engage with clients</w:t>
            </w:r>
            <w:r w:rsidR="00F953FA" w:rsidRPr="00EA596A">
              <w:t>.</w:t>
            </w:r>
          </w:p>
          <w:p w14:paraId="1660802A" w14:textId="05EFDF53" w:rsidR="00443E8A" w:rsidRPr="00EA596A" w:rsidRDefault="00616EA0" w:rsidP="00443E8A">
            <w:pPr>
              <w:pStyle w:val="ListParagraph"/>
              <w:numPr>
                <w:ilvl w:val="0"/>
                <w:numId w:val="14"/>
              </w:numPr>
            </w:pPr>
            <w:r w:rsidRPr="00EA596A">
              <w:t>Quoting Clients what they would be charged for a job</w:t>
            </w:r>
            <w:r w:rsidR="00F953FA" w:rsidRPr="00EA596A">
              <w:t>.</w:t>
            </w:r>
          </w:p>
          <w:p w14:paraId="209382E6" w14:textId="5409502C" w:rsidR="00B463E8" w:rsidRPr="00EA596A" w:rsidRDefault="00616EA0" w:rsidP="001D0BF1">
            <w:pPr>
              <w:pStyle w:val="ListParagraph"/>
              <w:numPr>
                <w:ilvl w:val="0"/>
                <w:numId w:val="14"/>
              </w:numPr>
            </w:pPr>
            <w:r w:rsidRPr="00EA596A">
              <w:t xml:space="preserve">Communicating with clients </w:t>
            </w:r>
            <w:r w:rsidR="00500960" w:rsidRPr="00EA596A">
              <w:t>throughout the length of a project.</w:t>
            </w:r>
          </w:p>
        </w:tc>
      </w:tr>
    </w:tbl>
    <w:p w14:paraId="23C44DBF" w14:textId="4D1E9B96" w:rsidR="00DA59AA" w:rsidRPr="00EA596A" w:rsidRDefault="00A176DD" w:rsidP="0097790C">
      <w:pPr>
        <w:pStyle w:val="Heading1"/>
      </w:pPr>
      <w:sdt>
        <w:sdtPr>
          <w:alias w:val="Education:"/>
          <w:tag w:val="Education:"/>
          <w:id w:val="-1908763273"/>
          <w:placeholder>
            <w:docPart w:val="B15847DA16C645B491FE58C7F8047417"/>
          </w:placeholder>
          <w:temporary/>
          <w:showingPlcHdr/>
          <w15:appearance w15:val="hidden"/>
        </w:sdtPr>
        <w:sdtEndPr/>
        <w:sdtContent>
          <w:r w:rsidR="00DA59AA" w:rsidRPr="00EA596A">
            <w:rPr>
              <w:sz w:val="24"/>
              <w:szCs w:val="24"/>
            </w:rPr>
            <w:t>Education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EA596A" w14:paraId="6CB9E306" w14:textId="77777777" w:rsidTr="00D66A52">
        <w:tc>
          <w:tcPr>
            <w:tcW w:w="9355" w:type="dxa"/>
          </w:tcPr>
          <w:p w14:paraId="3CE75F1F" w14:textId="7272AB91" w:rsidR="001D0BF1" w:rsidRPr="00EA596A" w:rsidRDefault="000B2249" w:rsidP="001D0BF1">
            <w:pPr>
              <w:pStyle w:val="Heading3"/>
              <w:contextualSpacing w:val="0"/>
              <w:outlineLvl w:val="2"/>
            </w:pPr>
            <w:r w:rsidRPr="00EA596A">
              <w:t>SEPTEMBER</w:t>
            </w:r>
            <w:r w:rsidR="001D0BF1" w:rsidRPr="00EA596A">
              <w:t xml:space="preserve"> </w:t>
            </w:r>
            <w:r w:rsidRPr="00EA596A">
              <w:t>2019</w:t>
            </w:r>
            <w:r w:rsidR="009B0B4A" w:rsidRPr="00EA596A">
              <w:t xml:space="preserve"> – CURRENT</w:t>
            </w:r>
          </w:p>
          <w:p w14:paraId="1338EDB9" w14:textId="28D56AAE" w:rsidR="001D0BF1" w:rsidRPr="00EA596A" w:rsidRDefault="009B0B4A" w:rsidP="001D0BF1">
            <w:pPr>
              <w:pStyle w:val="Heading2"/>
              <w:contextualSpacing w:val="0"/>
              <w:outlineLvl w:val="1"/>
            </w:pPr>
            <w:r w:rsidRPr="00EA596A">
              <w:t>ONTARIO COLLEGE ADVANCED DIPLOMA</w:t>
            </w:r>
            <w:r w:rsidR="001D0BF1" w:rsidRPr="00EA596A">
              <w:t xml:space="preserve">, </w:t>
            </w:r>
            <w:r w:rsidR="000B2249" w:rsidRPr="00EA596A">
              <w:rPr>
                <w:rStyle w:val="SubtleReference"/>
              </w:rPr>
              <w:t>Durham College</w:t>
            </w:r>
          </w:p>
          <w:p w14:paraId="0A04944C" w14:textId="0C25DE7F" w:rsidR="00B463E8" w:rsidRPr="00EA596A" w:rsidRDefault="00DE6C10" w:rsidP="007538DC">
            <w:pPr>
              <w:contextualSpacing w:val="0"/>
            </w:pPr>
            <w:r w:rsidRPr="00EA596A">
              <w:t>First</w:t>
            </w:r>
            <w:r w:rsidR="00B463E8" w:rsidRPr="00EA596A">
              <w:t xml:space="preserve"> Year-3.8 GPA </w:t>
            </w:r>
          </w:p>
        </w:tc>
      </w:tr>
      <w:tr w:rsidR="00F61DF9" w:rsidRPr="00EA596A" w14:paraId="678F32EC" w14:textId="77777777" w:rsidTr="00B463E8">
        <w:trPr>
          <w:trHeight w:val="1228"/>
        </w:trPr>
        <w:tc>
          <w:tcPr>
            <w:tcW w:w="9355" w:type="dxa"/>
            <w:tcMar>
              <w:top w:w="216" w:type="dxa"/>
            </w:tcMar>
          </w:tcPr>
          <w:p w14:paraId="32475EF5" w14:textId="76C0ED57" w:rsidR="00F61DF9" w:rsidRPr="00EA596A" w:rsidRDefault="009B0B4A" w:rsidP="00F61DF9">
            <w:pPr>
              <w:pStyle w:val="Heading3"/>
              <w:contextualSpacing w:val="0"/>
              <w:outlineLvl w:val="2"/>
            </w:pPr>
            <w:r w:rsidRPr="00EA596A">
              <w:t>September</w:t>
            </w:r>
            <w:r w:rsidR="00F61DF9" w:rsidRPr="00EA596A">
              <w:t xml:space="preserve"> </w:t>
            </w:r>
            <w:r w:rsidRPr="00EA596A">
              <w:t>2015- JUNE 2019</w:t>
            </w:r>
          </w:p>
          <w:p w14:paraId="7712A78E" w14:textId="06D7C1A3" w:rsidR="00F61DF9" w:rsidRPr="00EA596A" w:rsidRDefault="000B2249" w:rsidP="00F61DF9">
            <w:pPr>
              <w:pStyle w:val="Heading2"/>
              <w:contextualSpacing w:val="0"/>
              <w:outlineLvl w:val="1"/>
            </w:pPr>
            <w:r w:rsidRPr="00EA596A">
              <w:t>ONTARIO HIGH SCHOOL DIPLOMA</w:t>
            </w:r>
            <w:r w:rsidR="00F61DF9" w:rsidRPr="00EA596A">
              <w:t xml:space="preserve">, </w:t>
            </w:r>
            <w:r w:rsidRPr="00EA596A">
              <w:rPr>
                <w:rStyle w:val="SubtleReference"/>
              </w:rPr>
              <w:t>Rh King ACAdemy</w:t>
            </w:r>
          </w:p>
          <w:p w14:paraId="21B2E886" w14:textId="5E4899FF" w:rsidR="00B463E8" w:rsidRPr="00EA596A" w:rsidRDefault="00B37533" w:rsidP="00F61DF9">
            <w:r w:rsidRPr="00EA596A">
              <w:t xml:space="preserve">Graduated in </w:t>
            </w:r>
            <w:r w:rsidR="00F712E0" w:rsidRPr="00EA596A">
              <w:t>June 2019 from RH King Academy</w:t>
            </w:r>
          </w:p>
        </w:tc>
      </w:tr>
    </w:tbl>
    <w:p w14:paraId="00EA8C64" w14:textId="77777777" w:rsidR="00C92395" w:rsidRPr="00EA596A" w:rsidRDefault="00C92395" w:rsidP="00486277">
      <w:pPr>
        <w:pStyle w:val="Heading1"/>
      </w:pPr>
    </w:p>
    <w:sdt>
      <w:sdtPr>
        <w:alias w:val="Skills:"/>
        <w:tag w:val="Skills:"/>
        <w:id w:val="-1392877668"/>
        <w:placeholder>
          <w:docPart w:val="72C839BA46054CCBA8243B361CA72D50"/>
        </w:placeholder>
        <w:temporary/>
        <w:showingPlcHdr/>
        <w15:appearance w15:val="hidden"/>
      </w:sdtPr>
      <w:sdtEndPr/>
      <w:sdtContent>
        <w:p w14:paraId="7BA16431" w14:textId="4F01536E" w:rsidR="00486277" w:rsidRPr="00EA596A" w:rsidRDefault="00486277" w:rsidP="00486277">
          <w:pPr>
            <w:pStyle w:val="Heading1"/>
          </w:pPr>
          <w:r w:rsidRPr="00EA596A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EA596A" w14:paraId="10FF6C95" w14:textId="77777777" w:rsidTr="00C92395">
        <w:tc>
          <w:tcPr>
            <w:tcW w:w="4680" w:type="dxa"/>
          </w:tcPr>
          <w:p w14:paraId="798DB18B" w14:textId="23D57193" w:rsidR="001E3120" w:rsidRPr="00EA596A" w:rsidRDefault="00B463E8" w:rsidP="006E1507">
            <w:pPr>
              <w:pStyle w:val="ListBullet"/>
              <w:contextualSpacing w:val="0"/>
            </w:pPr>
            <w:r w:rsidRPr="00EA596A">
              <w:t xml:space="preserve">Linux Terminal Use </w:t>
            </w:r>
          </w:p>
          <w:p w14:paraId="1CEEC99D" w14:textId="4E72DA29" w:rsidR="00B463E8" w:rsidRPr="00EA596A" w:rsidRDefault="00B463E8" w:rsidP="00B463E8">
            <w:pPr>
              <w:pStyle w:val="ListBullet"/>
            </w:pPr>
            <w:r w:rsidRPr="00EA596A">
              <w:t xml:space="preserve">Basic MySQL Knowledge </w:t>
            </w:r>
          </w:p>
          <w:p w14:paraId="5203F183" w14:textId="77777777" w:rsidR="00B463E8" w:rsidRPr="00EA596A" w:rsidRDefault="00B463E8" w:rsidP="00B463E8">
            <w:pPr>
              <w:pStyle w:val="ListBullet"/>
            </w:pPr>
            <w:r w:rsidRPr="00EA596A">
              <w:lastRenderedPageBreak/>
              <w:t xml:space="preserve">Communication Skills </w:t>
            </w:r>
          </w:p>
          <w:p w14:paraId="444EE800" w14:textId="77777777" w:rsidR="00B463E8" w:rsidRPr="00EA596A" w:rsidRDefault="00B463E8" w:rsidP="00B463E8">
            <w:pPr>
              <w:pStyle w:val="ListBullet"/>
            </w:pPr>
            <w:r w:rsidRPr="00EA596A">
              <w:t xml:space="preserve">Problem Solving Skills </w:t>
            </w:r>
          </w:p>
          <w:p w14:paraId="33B014A3" w14:textId="3B50CA7D" w:rsidR="00E941B5" w:rsidRPr="00EA596A" w:rsidRDefault="00E941B5" w:rsidP="00B463E8">
            <w:pPr>
              <w:pStyle w:val="ListBullet"/>
            </w:pPr>
            <w:r w:rsidRPr="00EA596A">
              <w:t xml:space="preserve">Microsoft Office Skills </w:t>
            </w:r>
          </w:p>
          <w:p w14:paraId="6904F2BE" w14:textId="77777777" w:rsidR="00E941B5" w:rsidRPr="00EA596A" w:rsidRDefault="00E941B5" w:rsidP="00B463E8">
            <w:pPr>
              <w:pStyle w:val="ListBullet"/>
            </w:pPr>
            <w:r w:rsidRPr="00EA596A">
              <w:t xml:space="preserve">Data Entry </w:t>
            </w:r>
          </w:p>
          <w:p w14:paraId="4BE12A8A" w14:textId="2760F187" w:rsidR="00E941B5" w:rsidRPr="00EA596A" w:rsidRDefault="00DE6C10" w:rsidP="00B463E8">
            <w:pPr>
              <w:pStyle w:val="ListBullet"/>
            </w:pPr>
            <w:r w:rsidRPr="00EA596A">
              <w:t xml:space="preserve">Basic </w:t>
            </w:r>
            <w:r w:rsidR="00E941B5" w:rsidRPr="00EA596A">
              <w:t xml:space="preserve">Web Development </w:t>
            </w:r>
          </w:p>
        </w:tc>
        <w:tc>
          <w:tcPr>
            <w:tcW w:w="4680" w:type="dxa"/>
            <w:tcMar>
              <w:left w:w="360" w:type="dxa"/>
            </w:tcMar>
          </w:tcPr>
          <w:p w14:paraId="1829D284" w14:textId="5B41FCDA" w:rsidR="003A0632" w:rsidRPr="00EA596A" w:rsidRDefault="00B463E8" w:rsidP="006E1507">
            <w:pPr>
              <w:pStyle w:val="ListBullet"/>
              <w:contextualSpacing w:val="0"/>
            </w:pPr>
            <w:r w:rsidRPr="00EA596A">
              <w:lastRenderedPageBreak/>
              <w:t xml:space="preserve">Critical Thinking </w:t>
            </w:r>
          </w:p>
          <w:p w14:paraId="177DD863" w14:textId="7EABE365" w:rsidR="001E3120" w:rsidRPr="00EA596A" w:rsidRDefault="00B463E8" w:rsidP="006E1507">
            <w:pPr>
              <w:pStyle w:val="ListBullet"/>
              <w:contextualSpacing w:val="0"/>
            </w:pPr>
            <w:r w:rsidRPr="00EA596A">
              <w:t>Team Worker/ Team Leadership</w:t>
            </w:r>
          </w:p>
          <w:p w14:paraId="5A13009E" w14:textId="77777777" w:rsidR="001E3120" w:rsidRPr="00EA596A" w:rsidRDefault="00B463E8" w:rsidP="006E1507">
            <w:pPr>
              <w:pStyle w:val="ListBullet"/>
              <w:contextualSpacing w:val="0"/>
            </w:pPr>
            <w:r w:rsidRPr="00EA596A">
              <w:lastRenderedPageBreak/>
              <w:t xml:space="preserve">Time Management </w:t>
            </w:r>
          </w:p>
          <w:p w14:paraId="3FA5486D" w14:textId="77777777" w:rsidR="00B463E8" w:rsidRPr="00EA596A" w:rsidRDefault="00B463E8" w:rsidP="006E1507">
            <w:pPr>
              <w:pStyle w:val="ListBullet"/>
              <w:contextualSpacing w:val="0"/>
            </w:pPr>
            <w:r w:rsidRPr="00EA596A">
              <w:t xml:space="preserve">Computer Skills </w:t>
            </w:r>
          </w:p>
          <w:p w14:paraId="2B3C4974" w14:textId="1B7BDB31" w:rsidR="00B463E8" w:rsidRPr="00EA596A" w:rsidRDefault="00E941B5" w:rsidP="006E1507">
            <w:pPr>
              <w:pStyle w:val="ListBullet"/>
              <w:contextualSpacing w:val="0"/>
            </w:pPr>
            <w:r w:rsidRPr="00EA596A">
              <w:t>Organization</w:t>
            </w:r>
            <w:r w:rsidR="00B463E8" w:rsidRPr="00EA596A">
              <w:t xml:space="preserve"> Skills </w:t>
            </w:r>
          </w:p>
          <w:p w14:paraId="2506528F" w14:textId="5D9C4A73" w:rsidR="00B463E8" w:rsidRPr="00EA596A" w:rsidRDefault="00B463E8" w:rsidP="006E1507">
            <w:pPr>
              <w:pStyle w:val="ListBullet"/>
              <w:contextualSpacing w:val="0"/>
            </w:pPr>
            <w:r w:rsidRPr="00EA596A">
              <w:t>Customer Service</w:t>
            </w:r>
          </w:p>
          <w:p w14:paraId="028E5C48" w14:textId="005D6DF7" w:rsidR="00E941B5" w:rsidRPr="00EA596A" w:rsidRDefault="00E941B5" w:rsidP="00443E8A">
            <w:pPr>
              <w:pStyle w:val="ListBullet"/>
              <w:contextualSpacing w:val="0"/>
            </w:pPr>
            <w:r w:rsidRPr="00EA596A">
              <w:t xml:space="preserve">Programming Languages  </w:t>
            </w:r>
          </w:p>
          <w:p w14:paraId="51E31DEA" w14:textId="0D47BA47" w:rsidR="00E941B5" w:rsidRPr="00EA596A" w:rsidRDefault="00E941B5" w:rsidP="00443E8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5314127A" w14:textId="4439C8A1" w:rsidR="00C92395" w:rsidRPr="00EA596A" w:rsidRDefault="00C92395" w:rsidP="00C92395">
      <w:pPr>
        <w:pStyle w:val="Heading1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EA596A">
        <w:lastRenderedPageBreak/>
        <w:t>IN THE COMMUNIty</w:t>
      </w:r>
    </w:p>
    <w:p w14:paraId="2A2697DC" w14:textId="4F23DA45" w:rsidR="00B51D1B" w:rsidRPr="00EA596A" w:rsidRDefault="00C92395" w:rsidP="006E1507">
      <w:r w:rsidRPr="00EA596A">
        <w:t>Good Shepherd Ministries:</w:t>
      </w:r>
    </w:p>
    <w:p w14:paraId="2D796A7A" w14:textId="0F48E783" w:rsidR="00C92395" w:rsidRPr="00EA596A" w:rsidRDefault="00461F79" w:rsidP="00C92395">
      <w:pPr>
        <w:pStyle w:val="ListParagraph"/>
        <w:numPr>
          <w:ilvl w:val="0"/>
          <w:numId w:val="16"/>
        </w:numPr>
      </w:pPr>
      <w:r w:rsidRPr="00EA596A">
        <w:t>Assisted with providing healthy meals and clean clothing for the homeless.</w:t>
      </w:r>
    </w:p>
    <w:p w14:paraId="7AE635A6" w14:textId="2050CB53" w:rsidR="00461F79" w:rsidRPr="00EA596A" w:rsidRDefault="008E2EEA" w:rsidP="00C92395">
      <w:pPr>
        <w:pStyle w:val="ListParagraph"/>
        <w:numPr>
          <w:ilvl w:val="0"/>
          <w:numId w:val="16"/>
        </w:numPr>
      </w:pPr>
      <w:r w:rsidRPr="00EA596A">
        <w:t>Assisted with meal preparation and serving.</w:t>
      </w:r>
    </w:p>
    <w:sectPr w:rsidR="00461F79" w:rsidRPr="00EA596A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8A294" w14:textId="77777777" w:rsidR="00A176DD" w:rsidRDefault="00A176DD" w:rsidP="0068194B">
      <w:r>
        <w:separator/>
      </w:r>
    </w:p>
    <w:p w14:paraId="4421F8AF" w14:textId="77777777" w:rsidR="00A176DD" w:rsidRDefault="00A176DD"/>
    <w:p w14:paraId="664E2125" w14:textId="77777777" w:rsidR="00A176DD" w:rsidRDefault="00A176DD"/>
  </w:endnote>
  <w:endnote w:type="continuationSeparator" w:id="0">
    <w:p w14:paraId="51A93A14" w14:textId="77777777" w:rsidR="00A176DD" w:rsidRDefault="00A176DD" w:rsidP="0068194B">
      <w:r>
        <w:continuationSeparator/>
      </w:r>
    </w:p>
    <w:p w14:paraId="6425F8E4" w14:textId="77777777" w:rsidR="00A176DD" w:rsidRDefault="00A176DD"/>
    <w:p w14:paraId="1FCA24B0" w14:textId="77777777" w:rsidR="00A176DD" w:rsidRDefault="00A176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E5AAE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4E849" w14:textId="77777777" w:rsidR="00A176DD" w:rsidRDefault="00A176DD" w:rsidP="0068194B">
      <w:r>
        <w:separator/>
      </w:r>
    </w:p>
    <w:p w14:paraId="25F02D09" w14:textId="77777777" w:rsidR="00A176DD" w:rsidRDefault="00A176DD"/>
    <w:p w14:paraId="09FC770F" w14:textId="77777777" w:rsidR="00A176DD" w:rsidRDefault="00A176DD"/>
  </w:footnote>
  <w:footnote w:type="continuationSeparator" w:id="0">
    <w:p w14:paraId="2A28FF95" w14:textId="77777777" w:rsidR="00A176DD" w:rsidRDefault="00A176DD" w:rsidP="0068194B">
      <w:r>
        <w:continuationSeparator/>
      </w:r>
    </w:p>
    <w:p w14:paraId="01E1CF2C" w14:textId="77777777" w:rsidR="00A176DD" w:rsidRDefault="00A176DD"/>
    <w:p w14:paraId="4ED58EDE" w14:textId="77777777" w:rsidR="00A176DD" w:rsidRDefault="00A176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C12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D5401A" wp14:editId="7C09077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8D2668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23C0BCA"/>
    <w:multiLevelType w:val="hybridMultilevel"/>
    <w:tmpl w:val="063E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D5E0868"/>
    <w:multiLevelType w:val="hybridMultilevel"/>
    <w:tmpl w:val="47C834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74124"/>
    <w:multiLevelType w:val="hybridMultilevel"/>
    <w:tmpl w:val="8B5A9AD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G0tDC1NLYwMLEwMLRQ0lEKTi0uzszPAykwrwUAT01H0ywAAAA="/>
  </w:docVars>
  <w:rsids>
    <w:rsidRoot w:val="000B2249"/>
    <w:rsid w:val="000001EF"/>
    <w:rsid w:val="00007322"/>
    <w:rsid w:val="00007728"/>
    <w:rsid w:val="00024584"/>
    <w:rsid w:val="00024730"/>
    <w:rsid w:val="000357A3"/>
    <w:rsid w:val="00055E95"/>
    <w:rsid w:val="0007021F"/>
    <w:rsid w:val="000B2249"/>
    <w:rsid w:val="000B2BA5"/>
    <w:rsid w:val="000D6F94"/>
    <w:rsid w:val="000F2F8C"/>
    <w:rsid w:val="0010006E"/>
    <w:rsid w:val="001045A8"/>
    <w:rsid w:val="00114A91"/>
    <w:rsid w:val="0012365F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1F6BCB"/>
    <w:rsid w:val="00203573"/>
    <w:rsid w:val="0020597D"/>
    <w:rsid w:val="00213B4C"/>
    <w:rsid w:val="002253B0"/>
    <w:rsid w:val="002323A6"/>
    <w:rsid w:val="00236D54"/>
    <w:rsid w:val="00241D8C"/>
    <w:rsid w:val="00241FDB"/>
    <w:rsid w:val="0024720C"/>
    <w:rsid w:val="002617AE"/>
    <w:rsid w:val="00262FF8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3E8A"/>
    <w:rsid w:val="00461F79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0960"/>
    <w:rsid w:val="00510392"/>
    <w:rsid w:val="00513E2A"/>
    <w:rsid w:val="00516540"/>
    <w:rsid w:val="00562555"/>
    <w:rsid w:val="00566A35"/>
    <w:rsid w:val="0056701E"/>
    <w:rsid w:val="005740D7"/>
    <w:rsid w:val="005A0F26"/>
    <w:rsid w:val="005A1B10"/>
    <w:rsid w:val="005A6850"/>
    <w:rsid w:val="005B1B1B"/>
    <w:rsid w:val="005C5932"/>
    <w:rsid w:val="005D09B4"/>
    <w:rsid w:val="005D3CA7"/>
    <w:rsid w:val="005D4CC1"/>
    <w:rsid w:val="005F4B91"/>
    <w:rsid w:val="005F55D2"/>
    <w:rsid w:val="00614255"/>
    <w:rsid w:val="00616EA0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5AFE"/>
    <w:rsid w:val="006E1507"/>
    <w:rsid w:val="00712D8B"/>
    <w:rsid w:val="007273B7"/>
    <w:rsid w:val="00733E0A"/>
    <w:rsid w:val="0074403D"/>
    <w:rsid w:val="00746D44"/>
    <w:rsid w:val="00753634"/>
    <w:rsid w:val="007538DC"/>
    <w:rsid w:val="00757803"/>
    <w:rsid w:val="007634ED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2EEA"/>
    <w:rsid w:val="008F3B14"/>
    <w:rsid w:val="008F5BD1"/>
    <w:rsid w:val="00901899"/>
    <w:rsid w:val="0090344B"/>
    <w:rsid w:val="00905715"/>
    <w:rsid w:val="0091321E"/>
    <w:rsid w:val="00913946"/>
    <w:rsid w:val="00913ECA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0B4A"/>
    <w:rsid w:val="009C4DFC"/>
    <w:rsid w:val="009D44F8"/>
    <w:rsid w:val="009E3160"/>
    <w:rsid w:val="009F220C"/>
    <w:rsid w:val="009F3B05"/>
    <w:rsid w:val="009F4931"/>
    <w:rsid w:val="00A14534"/>
    <w:rsid w:val="00A16DAA"/>
    <w:rsid w:val="00A176DD"/>
    <w:rsid w:val="00A225BE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17F27"/>
    <w:rsid w:val="00B236F1"/>
    <w:rsid w:val="00B306BB"/>
    <w:rsid w:val="00B37465"/>
    <w:rsid w:val="00B37533"/>
    <w:rsid w:val="00B463E8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0F86"/>
    <w:rsid w:val="00C66A7D"/>
    <w:rsid w:val="00C779DA"/>
    <w:rsid w:val="00C814F7"/>
    <w:rsid w:val="00C92395"/>
    <w:rsid w:val="00CA4B4D"/>
    <w:rsid w:val="00CB35C3"/>
    <w:rsid w:val="00CD323D"/>
    <w:rsid w:val="00CE04C2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E6C10"/>
    <w:rsid w:val="00DF4D6C"/>
    <w:rsid w:val="00DF5525"/>
    <w:rsid w:val="00E01923"/>
    <w:rsid w:val="00E14498"/>
    <w:rsid w:val="00E2397A"/>
    <w:rsid w:val="00E254DB"/>
    <w:rsid w:val="00E300FC"/>
    <w:rsid w:val="00E362DB"/>
    <w:rsid w:val="00E51C72"/>
    <w:rsid w:val="00E5632B"/>
    <w:rsid w:val="00E70240"/>
    <w:rsid w:val="00E71E6B"/>
    <w:rsid w:val="00E81CC5"/>
    <w:rsid w:val="00E85A87"/>
    <w:rsid w:val="00E85B4A"/>
    <w:rsid w:val="00E941B5"/>
    <w:rsid w:val="00E9528E"/>
    <w:rsid w:val="00EA5099"/>
    <w:rsid w:val="00EA596A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12E0"/>
    <w:rsid w:val="00F81960"/>
    <w:rsid w:val="00F8769D"/>
    <w:rsid w:val="00F9350C"/>
    <w:rsid w:val="00F94EB5"/>
    <w:rsid w:val="00F953FA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7C47D"/>
  <w15:chartTrackingRefBased/>
  <w15:docId w15:val="{727B248F-8C02-4582-8A2F-968E1AC9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aran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CC9C25536C427EB533F3032CE58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E74C3-D979-44EE-890F-DE5920D45060}"/>
      </w:docPartPr>
      <w:docPartBody>
        <w:p w:rsidR="00691C7F" w:rsidRDefault="002F4BB6">
          <w:pPr>
            <w:pStyle w:val="3DCC9C25536C427EB533F3032CE5887C"/>
          </w:pPr>
          <w:r w:rsidRPr="00CF1A49">
            <w:t>·</w:t>
          </w:r>
        </w:p>
      </w:docPartBody>
    </w:docPart>
    <w:docPart>
      <w:docPartPr>
        <w:name w:val="C76A5F0B4EE94EFAAED55618BA8C3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2D4A4-A1FE-481D-894C-4E81BEFE8477}"/>
      </w:docPartPr>
      <w:docPartBody>
        <w:p w:rsidR="00691C7F" w:rsidRDefault="002F4BB6">
          <w:pPr>
            <w:pStyle w:val="C76A5F0B4EE94EFAAED55618BA8C314F"/>
          </w:pPr>
          <w:r w:rsidRPr="00CF1A49">
            <w:t>Experience</w:t>
          </w:r>
        </w:p>
      </w:docPartBody>
    </w:docPart>
    <w:docPart>
      <w:docPartPr>
        <w:name w:val="55F6E44116024D0B8C3FF3AB7E8EE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8C69F-150D-421C-88B8-8A39F6F3B136}"/>
      </w:docPartPr>
      <w:docPartBody>
        <w:p w:rsidR="00691C7F" w:rsidRDefault="002F4BB6">
          <w:pPr>
            <w:pStyle w:val="55F6E44116024D0B8C3FF3AB7E8EE4C1"/>
          </w:pPr>
          <w:r w:rsidRPr="00CF1A49">
            <w:t>Dates From</w:t>
          </w:r>
        </w:p>
      </w:docPartBody>
    </w:docPart>
    <w:docPart>
      <w:docPartPr>
        <w:name w:val="6FC6D7F7176842BDBCDD704786FD6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B76EF-4DBA-4F66-A972-1FE921465FB7}"/>
      </w:docPartPr>
      <w:docPartBody>
        <w:p w:rsidR="00691C7F" w:rsidRDefault="002F4BB6">
          <w:pPr>
            <w:pStyle w:val="6FC6D7F7176842BDBCDD704786FD62C2"/>
          </w:pPr>
          <w:r w:rsidRPr="00CF1A49">
            <w:t>To</w:t>
          </w:r>
        </w:p>
      </w:docPartBody>
    </w:docPart>
    <w:docPart>
      <w:docPartPr>
        <w:name w:val="B15847DA16C645B491FE58C7F8047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1E4E7-2D57-4BA1-BA00-8795C5FF0793}"/>
      </w:docPartPr>
      <w:docPartBody>
        <w:p w:rsidR="00691C7F" w:rsidRDefault="002F4BB6">
          <w:pPr>
            <w:pStyle w:val="B15847DA16C645B491FE58C7F8047417"/>
          </w:pPr>
          <w:r w:rsidRPr="00CF1A49">
            <w:t>Education</w:t>
          </w:r>
        </w:p>
      </w:docPartBody>
    </w:docPart>
    <w:docPart>
      <w:docPartPr>
        <w:name w:val="72C839BA46054CCBA8243B361CA72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F58A3-1F32-444D-B57B-A7FDB4638E4A}"/>
      </w:docPartPr>
      <w:docPartBody>
        <w:p w:rsidR="00691C7F" w:rsidRDefault="002F4BB6">
          <w:pPr>
            <w:pStyle w:val="72C839BA46054CCBA8243B361CA72D50"/>
          </w:pPr>
          <w:r w:rsidRPr="00CF1A49">
            <w:t>Skills</w:t>
          </w:r>
        </w:p>
      </w:docPartBody>
    </w:docPart>
    <w:docPart>
      <w:docPartPr>
        <w:name w:val="E4CCCB3C1FB647448CB30D2251161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E0021-024D-452B-961C-3A45DEEB2BDC}"/>
      </w:docPartPr>
      <w:docPartBody>
        <w:p w:rsidR="003D088B" w:rsidRDefault="00EA0CAF" w:rsidP="00EA0CAF">
          <w:pPr>
            <w:pStyle w:val="E4CCCB3C1FB647448CB30D2251161CCB"/>
          </w:pPr>
          <w:r w:rsidRPr="00CF1A49">
            <w:t>Dates From</w:t>
          </w:r>
        </w:p>
      </w:docPartBody>
    </w:docPart>
    <w:docPart>
      <w:docPartPr>
        <w:name w:val="06D23C3192164D89A3065AFAD768D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90677-0C67-48B4-A5E4-FE1922C2070F}"/>
      </w:docPartPr>
      <w:docPartBody>
        <w:p w:rsidR="003D088B" w:rsidRDefault="00EA0CAF" w:rsidP="00EA0CAF">
          <w:pPr>
            <w:pStyle w:val="06D23C3192164D89A3065AFAD768D127"/>
          </w:pPr>
          <w:r w:rsidRPr="00CF1A49"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B6"/>
    <w:rsid w:val="000B4249"/>
    <w:rsid w:val="001A5EA6"/>
    <w:rsid w:val="002F4BB6"/>
    <w:rsid w:val="003D088B"/>
    <w:rsid w:val="00654030"/>
    <w:rsid w:val="00691C7F"/>
    <w:rsid w:val="00A72BA5"/>
    <w:rsid w:val="00B23E4B"/>
    <w:rsid w:val="00BC15F4"/>
    <w:rsid w:val="00EA0CAF"/>
    <w:rsid w:val="00ED54B1"/>
    <w:rsid w:val="00F8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DCC9C25536C427EB533F3032CE5887C">
    <w:name w:val="3DCC9C25536C427EB533F3032CE5887C"/>
  </w:style>
  <w:style w:type="paragraph" w:customStyle="1" w:styleId="E4CCCB3C1FB647448CB30D2251161CCB">
    <w:name w:val="E4CCCB3C1FB647448CB30D2251161CCB"/>
    <w:rsid w:val="00EA0CAF"/>
  </w:style>
  <w:style w:type="paragraph" w:customStyle="1" w:styleId="C76A5F0B4EE94EFAAED55618BA8C314F">
    <w:name w:val="C76A5F0B4EE94EFAAED55618BA8C314F"/>
  </w:style>
  <w:style w:type="paragraph" w:customStyle="1" w:styleId="55F6E44116024D0B8C3FF3AB7E8EE4C1">
    <w:name w:val="55F6E44116024D0B8C3FF3AB7E8EE4C1"/>
  </w:style>
  <w:style w:type="paragraph" w:customStyle="1" w:styleId="6FC6D7F7176842BDBCDD704786FD62C2">
    <w:name w:val="6FC6D7F7176842BDBCDD704786FD62C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15847DA16C645B491FE58C7F8047417">
    <w:name w:val="B15847DA16C645B491FE58C7F8047417"/>
  </w:style>
  <w:style w:type="paragraph" w:customStyle="1" w:styleId="72C839BA46054CCBA8243B361CA72D50">
    <w:name w:val="72C839BA46054CCBA8243B361CA72D50"/>
  </w:style>
  <w:style w:type="paragraph" w:customStyle="1" w:styleId="06D23C3192164D89A3065AFAD768D127">
    <w:name w:val="06D23C3192164D89A3065AFAD768D127"/>
    <w:rsid w:val="00EA0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ACADC-F3AA-4197-8734-1752C6E4A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16960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Angaran</dc:creator>
  <cp:keywords/>
  <dc:description/>
  <cp:lastModifiedBy>Angaran Yogeswaran</cp:lastModifiedBy>
  <cp:revision>20</cp:revision>
  <cp:lastPrinted>2021-05-30T21:08:00Z</cp:lastPrinted>
  <dcterms:created xsi:type="dcterms:W3CDTF">2021-04-23T21:22:00Z</dcterms:created>
  <dcterms:modified xsi:type="dcterms:W3CDTF">2021-05-30T21:34:00Z</dcterms:modified>
  <cp:category/>
</cp:coreProperties>
</file>